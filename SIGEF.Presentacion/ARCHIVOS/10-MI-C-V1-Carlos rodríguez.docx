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ADA976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792C2E4" w14:textId="544B9551" w:rsidR="001B2ABD" w:rsidRPr="0059649E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144B6AE4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C5059F0" w14:textId="21A6CE9C" w:rsidR="001B2ABD" w:rsidRPr="0059649E" w:rsidRDefault="00110450" w:rsidP="001B2ABD">
            <w:pPr>
              <w:pStyle w:val="Ttulo"/>
            </w:pPr>
            <w:r>
              <w:t>Carlos rodríguez</w:t>
            </w:r>
          </w:p>
          <w:p w14:paraId="21970D01" w14:textId="254BCFCD" w:rsidR="001B2ABD" w:rsidRPr="0059649E" w:rsidRDefault="00110450" w:rsidP="001B2ABD">
            <w:pPr>
              <w:pStyle w:val="Subttulo"/>
            </w:pPr>
            <w:r w:rsidRPr="00110450">
              <w:rPr>
                <w:spacing w:val="0"/>
                <w:w w:val="100"/>
              </w:rPr>
              <w:t xml:space="preserve">Analista </w:t>
            </w:r>
            <w:r>
              <w:rPr>
                <w:spacing w:val="0"/>
                <w:w w:val="100"/>
              </w:rPr>
              <w:t>Programador</w:t>
            </w:r>
          </w:p>
        </w:tc>
      </w:tr>
      <w:tr w:rsidR="001B2ABD" w:rsidRPr="0059649E" w14:paraId="381D9572" w14:textId="77777777" w:rsidTr="001B2ABD">
        <w:tc>
          <w:tcPr>
            <w:tcW w:w="3600" w:type="dxa"/>
          </w:tcPr>
          <w:sdt>
            <w:sdtPr>
              <w:id w:val="-1954003311"/>
              <w:placeholder>
                <w:docPart w:val="00459BD9BDA5496F8DB98AAB6CC4C08D"/>
              </w:placeholder>
              <w:temporary/>
              <w:showingPlcHdr/>
              <w15:appearance w15:val="hidden"/>
            </w:sdtPr>
            <w:sdtEndPr/>
            <w:sdtContent>
              <w:p w14:paraId="68FDE2F5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07D1D7F33EA74DC0A9794B0C9F518DD7"/>
              </w:placeholder>
              <w:temporary/>
              <w:showingPlcHdr/>
              <w15:appearance w15:val="hidden"/>
            </w:sdtPr>
            <w:sdtEndPr/>
            <w:sdtContent>
              <w:p w14:paraId="6EF8C54A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58B5A47D" w14:textId="65B3F9E0" w:rsidR="004D3011" w:rsidRPr="0059649E" w:rsidRDefault="00110450" w:rsidP="004D3011">
            <w:r>
              <w:t>8110471160</w:t>
            </w:r>
          </w:p>
          <w:p w14:paraId="06275127" w14:textId="77777777" w:rsidR="004D3011" w:rsidRPr="0059649E" w:rsidRDefault="004D3011" w:rsidP="004D3011"/>
          <w:sdt>
            <w:sdtPr>
              <w:id w:val="-240260293"/>
              <w:placeholder>
                <w:docPart w:val="31C45F169A594ABA8224B65604CE7289"/>
              </w:placeholder>
              <w:temporary/>
              <w:showingPlcHdr/>
              <w15:appearance w15:val="hidden"/>
            </w:sdtPr>
            <w:sdtEndPr/>
            <w:sdtContent>
              <w:p w14:paraId="2D61053C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7E128DE2" w14:textId="4BC2BE0D" w:rsidR="00036450" w:rsidRPr="009A09AC" w:rsidRDefault="00110450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carlos.ed702@gmail.com</w:t>
            </w:r>
          </w:p>
          <w:p w14:paraId="0809D08C" w14:textId="0901E2C0" w:rsidR="004D3011" w:rsidRPr="0059649E" w:rsidRDefault="004D3011" w:rsidP="004D3011"/>
        </w:tc>
        <w:tc>
          <w:tcPr>
            <w:tcW w:w="720" w:type="dxa"/>
          </w:tcPr>
          <w:p w14:paraId="7B922CE0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ABDA6BFF2354CF18398C3A4ABC438F9"/>
              </w:placeholder>
              <w:temporary/>
              <w:showingPlcHdr/>
              <w15:appearance w15:val="hidden"/>
            </w:sdtPr>
            <w:sdtEndPr/>
            <w:sdtContent>
              <w:p w14:paraId="31D0790C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25C09BF3" w14:textId="4DAB0E58" w:rsidR="00036450" w:rsidRPr="0059649E" w:rsidRDefault="002E6D1B" w:rsidP="00B359E4">
            <w:pPr>
              <w:pStyle w:val="Ttulo4"/>
            </w:pPr>
            <w:r>
              <w:t xml:space="preserve">Facultad de contaduría publica y Administración </w:t>
            </w:r>
          </w:p>
          <w:p w14:paraId="692B83E7" w14:textId="5B2906CA" w:rsidR="00036450" w:rsidRPr="0059649E" w:rsidRDefault="002E6D1B" w:rsidP="00B359E4">
            <w:pPr>
              <w:pStyle w:val="Fecha"/>
            </w:pPr>
            <w:r>
              <w:t>2017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2021</w:t>
            </w:r>
          </w:p>
          <w:p w14:paraId="457031D3" w14:textId="75728B33" w:rsidR="00CC0C6D" w:rsidRPr="0059649E" w:rsidRDefault="002E6D1B" w:rsidP="002E6D1B">
            <w:pPr>
              <w:pStyle w:val="Prrafodelista"/>
              <w:numPr>
                <w:ilvl w:val="0"/>
                <w:numId w:val="14"/>
              </w:numPr>
            </w:pPr>
            <w:r>
              <w:rPr>
                <w:lang w:bidi="es-ES"/>
              </w:rPr>
              <w:t xml:space="preserve">Lic. En tecnologías de la información 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0407B096" w14:textId="77777777" w:rsidR="004142CD" w:rsidRPr="0059649E" w:rsidRDefault="004142CD" w:rsidP="00036450"/>
          <w:sdt>
            <w:sdtPr>
              <w:id w:val="1001553383"/>
              <w:placeholder>
                <w:docPart w:val="A5415099DBD146ABB9BF95EB39050B71"/>
              </w:placeholder>
              <w:temporary/>
              <w:showingPlcHdr/>
              <w15:appearance w15:val="hidden"/>
            </w:sdtPr>
            <w:sdtEndPr/>
            <w:sdtContent>
              <w:p w14:paraId="564488E7" w14:textId="18CACCF1" w:rsidR="00036450" w:rsidRPr="00110450" w:rsidRDefault="00036450" w:rsidP="00110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1E44F018" w14:textId="5EBCE94C" w:rsidR="00036450" w:rsidRPr="0059649E" w:rsidRDefault="002E6D1B" w:rsidP="00B359E4">
            <w:pPr>
              <w:pStyle w:val="Fecha"/>
            </w:pPr>
            <w:r>
              <w:t>2019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Actualmente</w:t>
            </w:r>
          </w:p>
          <w:p w14:paraId="06AC4756" w14:textId="77777777" w:rsidR="002E6D1B" w:rsidRDefault="002E6D1B" w:rsidP="002E6D1B">
            <w:pPr>
              <w:pStyle w:val="Prrafodelista"/>
              <w:numPr>
                <w:ilvl w:val="0"/>
                <w:numId w:val="14"/>
              </w:numPr>
            </w:pPr>
            <w:r>
              <w:t xml:space="preserve">Analista programador en </w:t>
            </w:r>
            <w:proofErr w:type="spellStart"/>
            <w:r>
              <w:t>Ctic</w:t>
            </w:r>
            <w:proofErr w:type="spellEnd"/>
            <w:r>
              <w:t xml:space="preserve">. </w:t>
            </w:r>
            <w:proofErr w:type="spellStart"/>
            <w:r>
              <w:t>Fapya</w:t>
            </w:r>
            <w:proofErr w:type="spellEnd"/>
          </w:p>
          <w:p w14:paraId="55BB8AF4" w14:textId="1871E117" w:rsidR="00036450" w:rsidRPr="0059649E" w:rsidRDefault="002E6D1B" w:rsidP="002E6D1B">
            <w:pPr>
              <w:pStyle w:val="Prrafodelista"/>
              <w:numPr>
                <w:ilvl w:val="0"/>
                <w:numId w:val="14"/>
              </w:numPr>
            </w:pPr>
            <w:r>
              <w:t xml:space="preserve"> Me dedico a desarrollar software interno a la facultad, así como el análisis de datos, requerimientos y procesos que conlleva el proyecto</w:t>
            </w:r>
          </w:p>
          <w:p w14:paraId="16CEA25D" w14:textId="77777777" w:rsidR="004D3011" w:rsidRPr="0059649E" w:rsidRDefault="004D3011" w:rsidP="00036450"/>
          <w:p w14:paraId="07B347F9" w14:textId="0D4D471F" w:rsidR="002E6D1B" w:rsidRPr="0059649E" w:rsidRDefault="002E6D1B" w:rsidP="002E6D1B">
            <w:pPr>
              <w:pStyle w:val="Ttulo2"/>
            </w:pPr>
            <w:r>
              <w:t xml:space="preserve">tecnolgias utulizadas </w:t>
            </w:r>
          </w:p>
          <w:p w14:paraId="158412B1" w14:textId="744A464F" w:rsidR="004D3011" w:rsidRDefault="002E6D1B" w:rsidP="002E6D1B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Asp</w:t>
            </w:r>
            <w:proofErr w:type="spellEnd"/>
            <w:r>
              <w:t xml:space="preserve"> .Net (MVC 5)</w:t>
            </w:r>
          </w:p>
          <w:p w14:paraId="60782CC6" w14:textId="42CBD862" w:rsidR="002E6D1B" w:rsidRDefault="002E6D1B" w:rsidP="002E6D1B">
            <w:pPr>
              <w:pStyle w:val="Prrafodelista"/>
              <w:numPr>
                <w:ilvl w:val="0"/>
                <w:numId w:val="14"/>
              </w:numPr>
            </w:pPr>
            <w:r>
              <w:t xml:space="preserve">JavaScript / </w:t>
            </w:r>
            <w:proofErr w:type="spellStart"/>
            <w:r>
              <w:t>Jquery</w:t>
            </w:r>
            <w:proofErr w:type="spellEnd"/>
          </w:p>
          <w:p w14:paraId="21390471" w14:textId="2DA39D8C" w:rsidR="002E6D1B" w:rsidRDefault="002E6D1B" w:rsidP="002E6D1B">
            <w:pPr>
              <w:pStyle w:val="Prrafodelista"/>
              <w:numPr>
                <w:ilvl w:val="0"/>
                <w:numId w:val="14"/>
              </w:numPr>
            </w:pPr>
            <w:r>
              <w:t>HTML, CSS (Bootstrap 4)</w:t>
            </w:r>
          </w:p>
          <w:p w14:paraId="78DFC0C6" w14:textId="0ECB6398" w:rsidR="002E6D1B" w:rsidRPr="0059649E" w:rsidRDefault="002E6D1B" w:rsidP="002E6D1B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Sql</w:t>
            </w:r>
            <w:proofErr w:type="spellEnd"/>
            <w:r>
              <w:t xml:space="preserve"> Server </w:t>
            </w:r>
          </w:p>
          <w:p w14:paraId="2E422A13" w14:textId="77777777" w:rsidR="00036450" w:rsidRDefault="00036450" w:rsidP="004D3011">
            <w:pPr>
              <w:rPr>
                <w:color w:val="FFFFFF" w:themeColor="background1"/>
              </w:rPr>
            </w:pPr>
          </w:p>
          <w:p w14:paraId="4C7BCD7E" w14:textId="0F4BC3C7" w:rsidR="002E6D1B" w:rsidRPr="0059649E" w:rsidRDefault="002E6D1B" w:rsidP="002E6D1B">
            <w:pPr>
              <w:pStyle w:val="Ttulo2"/>
            </w:pPr>
            <w:r>
              <w:t>Proyectos realizados</w:t>
            </w:r>
          </w:p>
          <w:p w14:paraId="14EAD4FB" w14:textId="203C14CC" w:rsidR="002E6D1B" w:rsidRPr="002E6D1B" w:rsidRDefault="002E6D1B" w:rsidP="002E6D1B">
            <w:pPr>
              <w:pStyle w:val="Prrafodelista"/>
              <w:numPr>
                <w:ilvl w:val="0"/>
                <w:numId w:val="14"/>
              </w:numPr>
              <w:rPr>
                <w:color w:val="FFFFFF" w:themeColor="background1"/>
              </w:rPr>
            </w:pPr>
            <w:hyperlink r:id="rId9" w:history="1">
              <w:r w:rsidRPr="00F96A11">
                <w:rPr>
                  <w:rStyle w:val="Hipervnculo"/>
                </w:rPr>
                <w:t>http://apps.facpya.uanl.mx/Exci</w:t>
              </w:r>
            </w:hyperlink>
          </w:p>
          <w:p w14:paraId="3141761D" w14:textId="1574EE8E" w:rsidR="002E6D1B" w:rsidRDefault="002E6D1B" w:rsidP="002E6D1B">
            <w:pPr>
              <w:pStyle w:val="Prrafodelista"/>
              <w:numPr>
                <w:ilvl w:val="0"/>
                <w:numId w:val="14"/>
              </w:numPr>
              <w:rPr>
                <w:color w:val="FFFFFF" w:themeColor="background1"/>
              </w:rPr>
            </w:pPr>
            <w:hyperlink r:id="rId10" w:history="1">
              <w:r w:rsidRPr="00F96A11">
                <w:rPr>
                  <w:rStyle w:val="Hipervnculo"/>
                </w:rPr>
                <w:t>http://apps.facpya.uanl.mx/Boleta/</w:t>
              </w:r>
            </w:hyperlink>
          </w:p>
          <w:p w14:paraId="2794729C" w14:textId="77777777" w:rsidR="002E6D1B" w:rsidRDefault="002E6D1B" w:rsidP="002E6D1B">
            <w:pPr>
              <w:pStyle w:val="Prrafodelista"/>
              <w:numPr>
                <w:ilvl w:val="0"/>
                <w:numId w:val="14"/>
              </w:numPr>
              <w:rPr>
                <w:color w:val="FFFFFF" w:themeColor="background1"/>
              </w:rPr>
            </w:pPr>
            <w:hyperlink r:id="rId11" w:history="1">
              <w:r w:rsidRPr="00F96A11">
                <w:rPr>
                  <w:rStyle w:val="Hipervnculo"/>
                </w:rPr>
                <w:t>http://apps.facpya.uanl.mx/Sigef.Web/</w:t>
              </w:r>
            </w:hyperlink>
            <w:r>
              <w:rPr>
                <w:color w:val="FFFFFF" w:themeColor="background1"/>
              </w:rPr>
              <w:t xml:space="preserve"> </w:t>
            </w:r>
          </w:p>
          <w:p w14:paraId="4CE3C049" w14:textId="3B797B40" w:rsidR="00110450" w:rsidRPr="0059649E" w:rsidRDefault="00110450" w:rsidP="00110450">
            <w:pPr>
              <w:pStyle w:val="Ttulo2"/>
            </w:pPr>
            <w:r>
              <w:t>Aprendiendo</w:t>
            </w:r>
          </w:p>
          <w:p w14:paraId="211DAE00" w14:textId="5D00DB4E" w:rsidR="00110450" w:rsidRDefault="00110450" w:rsidP="00110450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Hooks</w:t>
            </w:r>
            <w:proofErr w:type="spellEnd"/>
            <w:r>
              <w:t xml:space="preserve"> / </w:t>
            </w:r>
            <w:proofErr w:type="spellStart"/>
            <w:r>
              <w:t>Context</w:t>
            </w:r>
            <w:proofErr w:type="spellEnd"/>
            <w:r>
              <w:t xml:space="preserve"> / </w:t>
            </w:r>
            <w:proofErr w:type="spellStart"/>
            <w:r>
              <w:t>Redux</w:t>
            </w:r>
            <w:proofErr w:type="spellEnd"/>
          </w:p>
          <w:p w14:paraId="7EF66DF1" w14:textId="77777777" w:rsidR="00110450" w:rsidRDefault="00110450" w:rsidP="00110450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Antd</w:t>
            </w:r>
            <w:proofErr w:type="spellEnd"/>
            <w:r>
              <w:t xml:space="preserve"> </w:t>
            </w:r>
            <w:proofErr w:type="spellStart"/>
            <w:r>
              <w:t>Desing</w:t>
            </w:r>
            <w:proofErr w:type="spellEnd"/>
            <w:r>
              <w:t>, Socket.IO</w:t>
            </w:r>
          </w:p>
          <w:p w14:paraId="19D6BC93" w14:textId="77777777" w:rsidR="00110450" w:rsidRDefault="00110450" w:rsidP="00110450">
            <w:pPr>
              <w:pStyle w:val="Prrafodelista"/>
              <w:numPr>
                <w:ilvl w:val="0"/>
                <w:numId w:val="14"/>
              </w:numPr>
            </w:pPr>
            <w:r>
              <w:t>Angular (básico)</w:t>
            </w:r>
          </w:p>
          <w:p w14:paraId="2251D322" w14:textId="4F39F4E3" w:rsidR="00110450" w:rsidRPr="00110450" w:rsidRDefault="00110450" w:rsidP="00110450">
            <w:pPr>
              <w:pStyle w:val="Prrafodelista"/>
              <w:numPr>
                <w:ilvl w:val="0"/>
                <w:numId w:val="14"/>
              </w:numPr>
            </w:pPr>
            <w:r>
              <w:t xml:space="preserve">Api </w:t>
            </w:r>
            <w:proofErr w:type="spellStart"/>
            <w:r>
              <w:t>Rest</w:t>
            </w:r>
            <w:proofErr w:type="spellEnd"/>
            <w:r>
              <w:t xml:space="preserve"> </w:t>
            </w:r>
            <w:proofErr w:type="spellStart"/>
            <w:r>
              <w:t>Asp</w:t>
            </w:r>
            <w:proofErr w:type="spellEnd"/>
            <w:r>
              <w:t xml:space="preserve"> .Net Core 3.1 /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Arquitecture</w:t>
            </w:r>
            <w:proofErr w:type="spellEnd"/>
          </w:p>
        </w:tc>
      </w:tr>
    </w:tbl>
    <w:p w14:paraId="61FB04F0" w14:textId="77777777" w:rsidR="0043117B" w:rsidRPr="0059649E" w:rsidRDefault="00DD1D2A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CE910" w14:textId="77777777" w:rsidR="00DD1D2A" w:rsidRDefault="00DD1D2A" w:rsidP="000C45FF">
      <w:r>
        <w:separator/>
      </w:r>
    </w:p>
  </w:endnote>
  <w:endnote w:type="continuationSeparator" w:id="0">
    <w:p w14:paraId="644F27BD" w14:textId="77777777" w:rsidR="00DD1D2A" w:rsidRDefault="00DD1D2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10104" w14:textId="77777777" w:rsidR="00DD1D2A" w:rsidRDefault="00DD1D2A" w:rsidP="000C45FF">
      <w:r>
        <w:separator/>
      </w:r>
    </w:p>
  </w:footnote>
  <w:footnote w:type="continuationSeparator" w:id="0">
    <w:p w14:paraId="72C3DAFB" w14:textId="77777777" w:rsidR="00DD1D2A" w:rsidRDefault="00DD1D2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A5742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DFBBD74" wp14:editId="1D9FE36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FF76446"/>
    <w:multiLevelType w:val="hybridMultilevel"/>
    <w:tmpl w:val="3A1A4694"/>
    <w:lvl w:ilvl="0" w:tplc="5B287C18">
      <w:start w:val="201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1B"/>
    <w:rsid w:val="00036450"/>
    <w:rsid w:val="00075675"/>
    <w:rsid w:val="00094499"/>
    <w:rsid w:val="000C45FF"/>
    <w:rsid w:val="000E3FD1"/>
    <w:rsid w:val="00110450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2E6D1B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7232A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DD1D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1C8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E6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ps.facpya.uanl.mx/Sigef.Web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pps.facpya.uanl.mx/Boleta/" TargetMode="External"/><Relationship Id="rId4" Type="http://schemas.openxmlformats.org/officeDocument/2006/relationships/styles" Target="styles.xml"/><Relationship Id="rId9" Type="http://schemas.openxmlformats.org/officeDocument/2006/relationships/hyperlink" Target="http://apps.facpya.uanl.mx/Exci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y\AppData\Local\Microsoft\Office\16.0\DTS\es-ES%7bD0E5255D-2287-46CE-BE41-93F36622CBCC%7d\%7b41726D4C-B1E1-4319-91AA-55C7A66E447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459BD9BDA5496F8DB98AAB6CC4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A5E54-A8BA-4949-9751-B35182FD84D2}"/>
      </w:docPartPr>
      <w:docPartBody>
        <w:p w:rsidR="00000000" w:rsidRDefault="00B363EE">
          <w:pPr>
            <w:pStyle w:val="00459BD9BDA5496F8DB98AAB6CC4C08D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07D1D7F33EA74DC0A9794B0C9F518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7F6B9-BB5C-4197-96F8-9B3636A3DF42}"/>
      </w:docPartPr>
      <w:docPartBody>
        <w:p w:rsidR="00000000" w:rsidRDefault="00B363EE">
          <w:pPr>
            <w:pStyle w:val="07D1D7F33EA74DC0A9794B0C9F518DD7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31C45F169A594ABA8224B65604CE7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670F9-19C1-4138-872E-9F584E6CF3BB}"/>
      </w:docPartPr>
      <w:docPartBody>
        <w:p w:rsidR="00000000" w:rsidRDefault="00B363EE">
          <w:pPr>
            <w:pStyle w:val="31C45F169A594ABA8224B65604CE7289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1ABDA6BFF2354CF18398C3A4ABC43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FF5-BD79-4860-BCB1-D72A8D4FD17E}"/>
      </w:docPartPr>
      <w:docPartBody>
        <w:p w:rsidR="00000000" w:rsidRDefault="00B363EE">
          <w:pPr>
            <w:pStyle w:val="1ABDA6BFF2354CF18398C3A4ABC438F9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A5415099DBD146ABB9BF95EB39050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B060D-9F54-4672-B88D-FC747342E116}"/>
      </w:docPartPr>
      <w:docPartBody>
        <w:p w:rsidR="00000000" w:rsidRDefault="00B363EE">
          <w:pPr>
            <w:pStyle w:val="A5415099DBD146ABB9BF95EB39050B71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BE"/>
    <w:rsid w:val="00B363EE"/>
    <w:rsid w:val="00D2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43D45B64F14962A8F59A85E64947AE">
    <w:name w:val="0F43D45B64F14962A8F59A85E64947AE"/>
  </w:style>
  <w:style w:type="paragraph" w:customStyle="1" w:styleId="380642BB002E4595942C46819ACA0460">
    <w:name w:val="380642BB002E4595942C46819ACA0460"/>
  </w:style>
  <w:style w:type="paragraph" w:customStyle="1" w:styleId="D651B3A8EF464EBEADD4360F57297987">
    <w:name w:val="D651B3A8EF464EBEADD4360F57297987"/>
  </w:style>
  <w:style w:type="paragraph" w:customStyle="1" w:styleId="8B3E0A54BC374BC9B71D550C1DC2D1B0">
    <w:name w:val="8B3E0A54BC374BC9B71D550C1DC2D1B0"/>
  </w:style>
  <w:style w:type="paragraph" w:customStyle="1" w:styleId="00459BD9BDA5496F8DB98AAB6CC4C08D">
    <w:name w:val="00459BD9BDA5496F8DB98AAB6CC4C08D"/>
  </w:style>
  <w:style w:type="paragraph" w:customStyle="1" w:styleId="07D1D7F33EA74DC0A9794B0C9F518DD7">
    <w:name w:val="07D1D7F33EA74DC0A9794B0C9F518DD7"/>
  </w:style>
  <w:style w:type="paragraph" w:customStyle="1" w:styleId="11158CA5ED39468FA30E80C2A1B578ED">
    <w:name w:val="11158CA5ED39468FA30E80C2A1B578ED"/>
  </w:style>
  <w:style w:type="paragraph" w:customStyle="1" w:styleId="DD3D0D33061141539172D50F645002A4">
    <w:name w:val="DD3D0D33061141539172D50F645002A4"/>
  </w:style>
  <w:style w:type="paragraph" w:customStyle="1" w:styleId="071AC1EA7BA846C7AB076642843333AB">
    <w:name w:val="071AC1EA7BA846C7AB076642843333AB"/>
  </w:style>
  <w:style w:type="paragraph" w:customStyle="1" w:styleId="31C45F169A594ABA8224B65604CE7289">
    <w:name w:val="31C45F169A594ABA8224B65604CE7289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B59584E7AE244F38ED72D4D981812C9">
    <w:name w:val="1B59584E7AE244F38ED72D4D981812C9"/>
  </w:style>
  <w:style w:type="paragraph" w:customStyle="1" w:styleId="53EBCF8F61F3472EA369370C792E2DF2">
    <w:name w:val="53EBCF8F61F3472EA369370C792E2DF2"/>
  </w:style>
  <w:style w:type="paragraph" w:customStyle="1" w:styleId="FD9162953CAB4691BBC5AD9357690AB2">
    <w:name w:val="FD9162953CAB4691BBC5AD9357690AB2"/>
  </w:style>
  <w:style w:type="paragraph" w:customStyle="1" w:styleId="C7DBDDCE7249420F9BECCD58E3699E40">
    <w:name w:val="C7DBDDCE7249420F9BECCD58E3699E40"/>
  </w:style>
  <w:style w:type="paragraph" w:customStyle="1" w:styleId="ADB021DD71764FBF8645E7A345021C65">
    <w:name w:val="ADB021DD71764FBF8645E7A345021C65"/>
  </w:style>
  <w:style w:type="paragraph" w:customStyle="1" w:styleId="6C5C6AF2969A49A799367C838652576A">
    <w:name w:val="6C5C6AF2969A49A799367C838652576A"/>
  </w:style>
  <w:style w:type="paragraph" w:customStyle="1" w:styleId="1ABDA6BFF2354CF18398C3A4ABC438F9">
    <w:name w:val="1ABDA6BFF2354CF18398C3A4ABC438F9"/>
  </w:style>
  <w:style w:type="paragraph" w:customStyle="1" w:styleId="F412F051E95E454E95E5EE22217F9549">
    <w:name w:val="F412F051E95E454E95E5EE22217F9549"/>
  </w:style>
  <w:style w:type="paragraph" w:customStyle="1" w:styleId="5A11FEB814AE45F990434818FB26FD81">
    <w:name w:val="5A11FEB814AE45F990434818FB26FD81"/>
  </w:style>
  <w:style w:type="paragraph" w:customStyle="1" w:styleId="49B53627C68B45A286440E93C904B601">
    <w:name w:val="49B53627C68B45A286440E93C904B601"/>
  </w:style>
  <w:style w:type="paragraph" w:customStyle="1" w:styleId="4A6086705DD1448EA8CA6A561C43E27F">
    <w:name w:val="4A6086705DD1448EA8CA6A561C43E27F"/>
  </w:style>
  <w:style w:type="paragraph" w:customStyle="1" w:styleId="25C0C6A2F7424D3A9581AED5E5B709B5">
    <w:name w:val="25C0C6A2F7424D3A9581AED5E5B709B5"/>
  </w:style>
  <w:style w:type="paragraph" w:customStyle="1" w:styleId="EF5F5BD85ED949F8A74FF4A7AC3FF164">
    <w:name w:val="EF5F5BD85ED949F8A74FF4A7AC3FF164"/>
  </w:style>
  <w:style w:type="paragraph" w:customStyle="1" w:styleId="9D0EC3351E954F21BD87438FE89B877B">
    <w:name w:val="9D0EC3351E954F21BD87438FE89B877B"/>
  </w:style>
  <w:style w:type="paragraph" w:customStyle="1" w:styleId="2064547677384A73ADB6ED472821E652">
    <w:name w:val="2064547677384A73ADB6ED472821E652"/>
  </w:style>
  <w:style w:type="paragraph" w:customStyle="1" w:styleId="A5415099DBD146ABB9BF95EB39050B71">
    <w:name w:val="A5415099DBD146ABB9BF95EB39050B71"/>
  </w:style>
  <w:style w:type="paragraph" w:customStyle="1" w:styleId="C0F2104B2B4B462A852F6A33756195EE">
    <w:name w:val="C0F2104B2B4B462A852F6A33756195EE"/>
  </w:style>
  <w:style w:type="paragraph" w:customStyle="1" w:styleId="985B4ACAEABB4FCDA720BAF841BEB74D">
    <w:name w:val="985B4ACAEABB4FCDA720BAF841BEB74D"/>
  </w:style>
  <w:style w:type="paragraph" w:customStyle="1" w:styleId="AD9D12186D4E4EB6A2E7437BBE43395E">
    <w:name w:val="AD9D12186D4E4EB6A2E7437BBE43395E"/>
  </w:style>
  <w:style w:type="paragraph" w:customStyle="1" w:styleId="3C279FB79DCF42A6B07E3C79DE62ABE0">
    <w:name w:val="3C279FB79DCF42A6B07E3C79DE62ABE0"/>
  </w:style>
  <w:style w:type="paragraph" w:customStyle="1" w:styleId="2024BF7ABFF743D2B5FC3B6916FDB244">
    <w:name w:val="2024BF7ABFF743D2B5FC3B6916FDB244"/>
  </w:style>
  <w:style w:type="paragraph" w:customStyle="1" w:styleId="9A0EEB20DE20469CB07DA5793481FF60">
    <w:name w:val="9A0EEB20DE20469CB07DA5793481FF60"/>
  </w:style>
  <w:style w:type="paragraph" w:customStyle="1" w:styleId="3BDE8D60ABA74939A2258EB306FD9CDF">
    <w:name w:val="3BDE8D60ABA74939A2258EB306FD9CDF"/>
  </w:style>
  <w:style w:type="paragraph" w:customStyle="1" w:styleId="F52CC00FB7F14394A0153F933CA52647">
    <w:name w:val="F52CC00FB7F14394A0153F933CA52647"/>
  </w:style>
  <w:style w:type="paragraph" w:customStyle="1" w:styleId="B225701A7DEF41AE803BD4B7360E925A">
    <w:name w:val="B225701A7DEF41AE803BD4B7360E925A"/>
  </w:style>
  <w:style w:type="paragraph" w:customStyle="1" w:styleId="DE144351E5FC4B118C7B26A074DC1E04">
    <w:name w:val="DE144351E5FC4B118C7B26A074DC1E04"/>
  </w:style>
  <w:style w:type="paragraph" w:customStyle="1" w:styleId="BF8307D9CE3A49F390FD8AD9C43CEE53">
    <w:name w:val="BF8307D9CE3A49F390FD8AD9C43CEE53"/>
  </w:style>
  <w:style w:type="paragraph" w:customStyle="1" w:styleId="72A91DF98B1B4F2282453DA71019D198">
    <w:name w:val="72A91DF98B1B4F2282453DA71019D198"/>
  </w:style>
  <w:style w:type="paragraph" w:customStyle="1" w:styleId="F04D666D4A8445DA9552284366589CA8">
    <w:name w:val="F04D666D4A8445DA9552284366589CA8"/>
  </w:style>
  <w:style w:type="paragraph" w:customStyle="1" w:styleId="DC6A91D2821B4EDAA2D307CBFDF45B71">
    <w:name w:val="DC6A91D2821B4EDAA2D307CBFDF45B71"/>
  </w:style>
  <w:style w:type="paragraph" w:customStyle="1" w:styleId="BA9DF1B80B974774B90074C40F3AC68B">
    <w:name w:val="BA9DF1B80B974774B90074C40F3AC68B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16498B6C8884456086844A575D421499">
    <w:name w:val="16498B6C8884456086844A575D421499"/>
  </w:style>
  <w:style w:type="paragraph" w:customStyle="1" w:styleId="61F93D4DF30C44DF808FCA36BAC15663">
    <w:name w:val="61F93D4DF30C44DF808FCA36BAC15663"/>
    <w:rsid w:val="00D216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{41726D4C-B1E1-4319-91AA-55C7A66E4479}tf00546271_win32</Template>
  <TotalTime>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2020-12-09T03:10:00Z</dcterms:created>
  <dcterms:modified xsi:type="dcterms:W3CDTF">2020-12-09T03:33:00Z</dcterms:modified>
</cp:coreProperties>
</file>